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8C4" w:rsidRDefault="005E58C4" w:rsidP="005E58C4">
      <w:pPr>
        <w:pStyle w:val="KansiLehti"/>
      </w:pPr>
    </w:p>
    <w:p w:rsidR="005E58C4" w:rsidRDefault="005E58C4" w:rsidP="005E58C4">
      <w:pPr>
        <w:pStyle w:val="KansiLehti"/>
      </w:pPr>
    </w:p>
    <w:p w:rsidR="005E58C4" w:rsidRDefault="005E58C4" w:rsidP="005E58C4">
      <w:pPr>
        <w:pStyle w:val="KansiLehti"/>
      </w:pPr>
    </w:p>
    <w:p w:rsidR="005E58C4" w:rsidRDefault="005E58C4" w:rsidP="005E58C4">
      <w:pPr>
        <w:pStyle w:val="KansiLehti"/>
      </w:pPr>
    </w:p>
    <w:p w:rsidR="005E58C4" w:rsidRDefault="005E58C4" w:rsidP="005E58C4">
      <w:pPr>
        <w:pStyle w:val="KansiLehti"/>
      </w:pPr>
    </w:p>
    <w:p w:rsidR="005E58C4" w:rsidRDefault="005E58C4" w:rsidP="005E58C4">
      <w:pPr>
        <w:pStyle w:val="KansiLehti"/>
      </w:pPr>
    </w:p>
    <w:p w:rsidR="005E58C4" w:rsidRDefault="005E58C4" w:rsidP="005E58C4">
      <w:pPr>
        <w:pStyle w:val="KansiLehti"/>
      </w:pPr>
    </w:p>
    <w:p w:rsidR="005E58C4" w:rsidRDefault="005E58C4" w:rsidP="005E58C4">
      <w:pPr>
        <w:pStyle w:val="KansiLehti"/>
      </w:pPr>
    </w:p>
    <w:p w:rsidR="005E58C4" w:rsidRDefault="005E58C4" w:rsidP="005E58C4">
      <w:pPr>
        <w:pStyle w:val="KansiLehti"/>
      </w:pPr>
    </w:p>
    <w:p w:rsidR="005E58C4" w:rsidRDefault="005E58C4" w:rsidP="005E58C4">
      <w:pPr>
        <w:pStyle w:val="KansiLehti"/>
      </w:pPr>
    </w:p>
    <w:p w:rsidR="005E58C4" w:rsidRDefault="005E58C4" w:rsidP="005E58C4">
      <w:pPr>
        <w:pStyle w:val="KansiLehti"/>
      </w:pPr>
    </w:p>
    <w:p w:rsidR="005E58C4" w:rsidRDefault="005E58C4" w:rsidP="005E58C4">
      <w:pPr>
        <w:pStyle w:val="KansiLehti"/>
      </w:pPr>
    </w:p>
    <w:p w:rsidR="005E58C4" w:rsidRDefault="005E58C4" w:rsidP="005E58C4">
      <w:pPr>
        <w:pStyle w:val="KansiLehti"/>
      </w:pPr>
    </w:p>
    <w:p w:rsidR="005E58C4" w:rsidRDefault="005E58C4" w:rsidP="005E58C4">
      <w:pPr>
        <w:pStyle w:val="KansiLehti"/>
      </w:pPr>
    </w:p>
    <w:p w:rsidR="005E58C4" w:rsidRPr="001C60EC" w:rsidRDefault="005E58C4" w:rsidP="005E58C4">
      <w:pPr>
        <w:pStyle w:val="KansiLehti"/>
      </w:pPr>
    </w:p>
    <w:p w:rsidR="005E58C4" w:rsidRPr="00976AE8" w:rsidRDefault="008B3B56" w:rsidP="005E58C4">
      <w:pPr>
        <w:pStyle w:val="Calibri26"/>
        <w:jc w:val="center"/>
        <w:rPr>
          <w:b/>
        </w:rPr>
      </w:pPr>
      <w:r>
        <w:rPr>
          <w:b/>
        </w:rPr>
        <w:t>Kuvalajittelija</w:t>
      </w:r>
    </w:p>
    <w:p w:rsidR="005E58C4" w:rsidRPr="00976AE8" w:rsidRDefault="005E58C4" w:rsidP="005E58C4">
      <w:pPr>
        <w:pStyle w:val="KansiLehti"/>
        <w:rPr>
          <w:b/>
        </w:rPr>
      </w:pPr>
    </w:p>
    <w:p w:rsidR="005E58C4" w:rsidRPr="00976AE8" w:rsidRDefault="005E58C4" w:rsidP="005E58C4">
      <w:pPr>
        <w:pStyle w:val="KansiLehti"/>
      </w:pPr>
    </w:p>
    <w:p w:rsidR="005E58C4" w:rsidRPr="004145C6" w:rsidRDefault="008B3B56" w:rsidP="005E58C4">
      <w:pPr>
        <w:pStyle w:val="Calibri22"/>
        <w:jc w:val="center"/>
      </w:pPr>
      <w:r>
        <w:t>Loppuraportti</w:t>
      </w:r>
    </w:p>
    <w:p w:rsidR="005E58C4" w:rsidRDefault="005E58C4" w:rsidP="005E58C4">
      <w:pPr>
        <w:pStyle w:val="KansiLehti"/>
      </w:pPr>
    </w:p>
    <w:p w:rsidR="005E58C4" w:rsidRPr="000A6C17" w:rsidRDefault="005E58C4" w:rsidP="005E58C4">
      <w:pPr>
        <w:pStyle w:val="KansiLehti"/>
      </w:pPr>
    </w:p>
    <w:p w:rsidR="005E58C4" w:rsidRPr="000A6C17" w:rsidRDefault="005E58C4" w:rsidP="005E58C4">
      <w:pPr>
        <w:pStyle w:val="KansiLehti"/>
      </w:pPr>
    </w:p>
    <w:p w:rsidR="005E58C4" w:rsidRPr="004145C6" w:rsidRDefault="008B3B56" w:rsidP="005E58C4">
      <w:pPr>
        <w:pStyle w:val="Calibri18"/>
        <w:jc w:val="center"/>
      </w:pPr>
      <w:r>
        <w:t>Kalle Rantala</w:t>
      </w:r>
    </w:p>
    <w:p w:rsidR="005E58C4" w:rsidRDefault="005E58C4" w:rsidP="005E58C4">
      <w:pPr>
        <w:pStyle w:val="KansiLehti"/>
      </w:pPr>
    </w:p>
    <w:p w:rsidR="005E58C4" w:rsidRDefault="005E58C4" w:rsidP="005E58C4">
      <w:pPr>
        <w:pStyle w:val="KansiLehti"/>
      </w:pPr>
    </w:p>
    <w:p w:rsidR="005E58C4" w:rsidRDefault="005E58C4" w:rsidP="005E58C4">
      <w:pPr>
        <w:pStyle w:val="KansiLehti"/>
      </w:pPr>
    </w:p>
    <w:p w:rsidR="005E58C4" w:rsidRPr="000A6C17" w:rsidRDefault="005E58C4" w:rsidP="005E58C4">
      <w:pPr>
        <w:pStyle w:val="KansiLehti"/>
      </w:pPr>
    </w:p>
    <w:p w:rsidR="005E58C4" w:rsidRPr="000A6C17" w:rsidRDefault="005E58C4" w:rsidP="005E58C4">
      <w:pPr>
        <w:pStyle w:val="KansiLehti"/>
      </w:pPr>
    </w:p>
    <w:p w:rsidR="005E58C4" w:rsidRPr="004145C6" w:rsidRDefault="008B3B56" w:rsidP="005E58C4">
      <w:pPr>
        <w:pStyle w:val="Calibri16"/>
        <w:jc w:val="center"/>
      </w:pPr>
      <w:r>
        <w:t>Harjoitustyö</w:t>
      </w:r>
    </w:p>
    <w:p w:rsidR="005E58C4" w:rsidRPr="004145C6" w:rsidRDefault="008B3B56" w:rsidP="005E58C4">
      <w:pPr>
        <w:pStyle w:val="Calibri16"/>
        <w:jc w:val="center"/>
      </w:pPr>
      <w:r>
        <w:t>Huhtikuu 2016</w:t>
      </w:r>
    </w:p>
    <w:p w:rsidR="005E58C4" w:rsidRDefault="005E58C4" w:rsidP="005E58C4">
      <w:pPr>
        <w:pStyle w:val="KansiLehti"/>
      </w:pPr>
    </w:p>
    <w:p w:rsidR="005E58C4" w:rsidRDefault="005E58C4" w:rsidP="005E58C4">
      <w:pPr>
        <w:pStyle w:val="KansiLehti"/>
      </w:pPr>
    </w:p>
    <w:p w:rsidR="005E58C4" w:rsidRDefault="005E58C4" w:rsidP="005E58C4">
      <w:pPr>
        <w:pStyle w:val="KansiLehti"/>
      </w:pPr>
    </w:p>
    <w:p w:rsidR="005E58C4" w:rsidRDefault="005E58C4" w:rsidP="005E58C4">
      <w:pPr>
        <w:pStyle w:val="KansiLehti"/>
      </w:pPr>
    </w:p>
    <w:p w:rsidR="005E58C4" w:rsidRPr="000A6C17" w:rsidRDefault="005E58C4" w:rsidP="005E58C4">
      <w:pPr>
        <w:pStyle w:val="KansiLehti"/>
      </w:pPr>
    </w:p>
    <w:p w:rsidR="005E58C4" w:rsidRPr="001117A2" w:rsidRDefault="008B3B56" w:rsidP="005E58C4">
      <w:pPr>
        <w:pStyle w:val="Calibri14"/>
        <w:jc w:val="center"/>
      </w:pPr>
      <w:r>
        <w:t>Ohjelmistotekniikan koulutusohjelma</w:t>
      </w:r>
    </w:p>
    <w:p w:rsidR="005E58C4" w:rsidRDefault="005E58C4" w:rsidP="005E58C4">
      <w:pPr>
        <w:pStyle w:val="Calibri14"/>
        <w:jc w:val="center"/>
      </w:pPr>
      <w:r w:rsidRPr="00E20FC1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1356995</wp:posOffset>
            </wp:positionH>
            <wp:positionV relativeFrom="paragraph">
              <wp:posOffset>7429500</wp:posOffset>
            </wp:positionV>
            <wp:extent cx="2643505" cy="1373505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0FC1">
        <w:t>Tekniikan ja liikenteen ala</w:t>
      </w:r>
    </w:p>
    <w:p w:rsidR="005E58C4" w:rsidRDefault="005E58C4" w:rsidP="005E58C4">
      <w:pPr>
        <w:pStyle w:val="KansiLehti"/>
      </w:pPr>
    </w:p>
    <w:p w:rsidR="005E58C4" w:rsidRDefault="005E58C4" w:rsidP="005E58C4">
      <w:pPr>
        <w:pStyle w:val="Lhdeluettelo1"/>
        <w:sectPr w:rsidR="005E58C4" w:rsidSect="005E58C4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D1061C" w:rsidRDefault="00D1061C"/>
    <w:sdt>
      <w:sdtPr>
        <w:id w:val="5514348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4"/>
          <w:szCs w:val="22"/>
        </w:rPr>
      </w:sdtEndPr>
      <w:sdtContent>
        <w:p w:rsidR="00D1061C" w:rsidRDefault="00D1061C">
          <w:pPr>
            <w:pStyle w:val="Sisllysluettelonotsikko"/>
          </w:pPr>
          <w:r>
            <w:t>Sisällys</w:t>
          </w:r>
        </w:p>
        <w:bookmarkStart w:id="0" w:name="_GoBack"/>
        <w:bookmarkEnd w:id="0"/>
        <w:p w:rsidR="00556AF4" w:rsidRDefault="00D1061C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874105" w:history="1">
            <w:r w:rsidR="00556AF4" w:rsidRPr="00CE59C8">
              <w:rPr>
                <w:rStyle w:val="Hyperlinkki"/>
                <w:noProof/>
              </w:rPr>
              <w:t>1</w:t>
            </w:r>
            <w:r w:rsidR="00556AF4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556AF4" w:rsidRPr="00CE59C8">
              <w:rPr>
                <w:rStyle w:val="Hyperlinkki"/>
                <w:noProof/>
              </w:rPr>
              <w:t>Tekniset tiedot</w:t>
            </w:r>
            <w:r w:rsidR="00556AF4">
              <w:rPr>
                <w:noProof/>
                <w:webHidden/>
              </w:rPr>
              <w:tab/>
            </w:r>
            <w:r w:rsidR="00556AF4">
              <w:rPr>
                <w:noProof/>
                <w:webHidden/>
              </w:rPr>
              <w:fldChar w:fldCharType="begin"/>
            </w:r>
            <w:r w:rsidR="00556AF4">
              <w:rPr>
                <w:noProof/>
                <w:webHidden/>
              </w:rPr>
              <w:instrText xml:space="preserve"> PAGEREF _Toc448874105 \h </w:instrText>
            </w:r>
            <w:r w:rsidR="00556AF4">
              <w:rPr>
                <w:noProof/>
                <w:webHidden/>
              </w:rPr>
            </w:r>
            <w:r w:rsidR="00556AF4">
              <w:rPr>
                <w:noProof/>
                <w:webHidden/>
              </w:rPr>
              <w:fldChar w:fldCharType="separate"/>
            </w:r>
            <w:r w:rsidR="00556AF4">
              <w:rPr>
                <w:noProof/>
                <w:webHidden/>
              </w:rPr>
              <w:t>2</w:t>
            </w:r>
            <w:r w:rsidR="00556AF4">
              <w:rPr>
                <w:noProof/>
                <w:webHidden/>
              </w:rPr>
              <w:fldChar w:fldCharType="end"/>
            </w:r>
          </w:hyperlink>
        </w:p>
        <w:p w:rsidR="00556AF4" w:rsidRDefault="00556AF4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48874106" w:history="1">
            <w:r w:rsidRPr="00CE59C8">
              <w:rPr>
                <w:rStyle w:val="Hyperlinkki"/>
                <w:noProof/>
              </w:rPr>
              <w:t>2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CE59C8">
              <w:rPr>
                <w:rStyle w:val="Hyperlinkki"/>
                <w:noProof/>
              </w:rPr>
              <w:t>Ominaisuudet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_Toc448874106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AF4" w:rsidRDefault="00556AF4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48874107" w:history="1">
            <w:r w:rsidRPr="00CE59C8">
              <w:rPr>
                <w:rStyle w:val="Hyperlinkki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CE59C8">
              <w:rPr>
                <w:rStyle w:val="Hyperlinkki"/>
                <w:noProof/>
              </w:rPr>
              <w:t>Toteutetut toiminnalliset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_Toc448874107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AF4" w:rsidRDefault="00556AF4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48874108" w:history="1">
            <w:r w:rsidRPr="00CE59C8">
              <w:rPr>
                <w:rStyle w:val="Hyperlinkki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CE59C8">
              <w:rPr>
                <w:rStyle w:val="Hyperlinkki"/>
                <w:noProof/>
              </w:rPr>
              <w:t>Toteuttamatta jääneet toiminnalliset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_Toc448874108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AF4" w:rsidRDefault="00556AF4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48874109" w:history="1">
            <w:r w:rsidRPr="00CE59C8">
              <w:rPr>
                <w:rStyle w:val="Hyperlinkki"/>
                <w:noProof/>
              </w:rPr>
              <w:t>3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CE59C8">
              <w:rPr>
                <w:rStyle w:val="Hyperlinkki"/>
                <w:noProof/>
              </w:rPr>
              <w:t>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_Toc448874109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AF4" w:rsidRDefault="00556AF4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48874110" w:history="1">
            <w:r w:rsidRPr="00CE59C8">
              <w:rPr>
                <w:rStyle w:val="Hyperlinkki"/>
                <w:noProof/>
              </w:rPr>
              <w:t>4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CE59C8">
              <w:rPr>
                <w:rStyle w:val="Hyperlinkki"/>
                <w:noProof/>
              </w:rPr>
              <w:t>Ongelmat ja jatkokehitys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_Toc448874110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AF4" w:rsidRDefault="00556AF4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48874111" w:history="1">
            <w:r w:rsidRPr="00CE59C8">
              <w:rPr>
                <w:rStyle w:val="Hyperlinkki"/>
                <w:noProof/>
              </w:rPr>
              <w:t>5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CE59C8">
              <w:rPr>
                <w:rStyle w:val="Hyperlinkki"/>
                <w:noProof/>
              </w:rPr>
              <w:t>Toteutusaika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_Toc448874111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AF4" w:rsidRDefault="00556AF4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48874112" w:history="1">
            <w:r w:rsidRPr="00CE59C8">
              <w:rPr>
                <w:rStyle w:val="Hyperlinkki"/>
                <w:noProof/>
              </w:rPr>
              <w:t>6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CE59C8">
              <w:rPr>
                <w:rStyle w:val="Hyperlinkki"/>
                <w:noProof/>
              </w:rPr>
              <w:t>Analyysi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_Toc448874112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AF4" w:rsidRDefault="00556AF4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48874113" w:history="1">
            <w:r w:rsidRPr="00CE59C8">
              <w:rPr>
                <w:rStyle w:val="Hyperlinkki"/>
                <w:noProof/>
              </w:rPr>
              <w:t>6.1</w:t>
            </w:r>
            <w:r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CE59C8">
              <w:rPr>
                <w:rStyle w:val="Hyperlinkki"/>
                <w:noProof/>
              </w:rPr>
              <w:t>Mitä opittu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_Toc448874113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AF4" w:rsidRDefault="00556AF4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48874114" w:history="1">
            <w:r w:rsidRPr="00CE59C8">
              <w:rPr>
                <w:rStyle w:val="Hyperlinkki"/>
                <w:noProof/>
              </w:rPr>
              <w:t>6.2</w:t>
            </w:r>
            <w:r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CE59C8">
              <w:rPr>
                <w:rStyle w:val="Hyperlinkki"/>
                <w:noProof/>
              </w:rPr>
              <w:t>Haasteita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_Toc448874114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AF4" w:rsidRDefault="00556AF4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48874115" w:history="1">
            <w:r w:rsidRPr="00CE59C8">
              <w:rPr>
                <w:rStyle w:val="Hyperlinkki"/>
                <w:noProof/>
              </w:rPr>
              <w:t>7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CE59C8">
              <w:rPr>
                <w:rStyle w:val="Hyperlinkki"/>
                <w:noProof/>
              </w:rPr>
              <w:t>Piste-ehdotus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_Toc448874115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61C" w:rsidRDefault="00D1061C">
          <w:r>
            <w:rPr>
              <w:b/>
              <w:bCs/>
            </w:rPr>
            <w:fldChar w:fldCharType="end"/>
          </w:r>
        </w:p>
      </w:sdtContent>
    </w:sdt>
    <w:p w:rsidR="008B3B56" w:rsidRDefault="00D1061C">
      <w:r>
        <w:br w:type="page"/>
      </w:r>
    </w:p>
    <w:p w:rsidR="00107C5A" w:rsidRDefault="00D1061C" w:rsidP="008B3B56">
      <w:pPr>
        <w:pStyle w:val="Otsikko1"/>
      </w:pPr>
      <w:bookmarkStart w:id="1" w:name="_Toc448874105"/>
      <w:r>
        <w:lastRenderedPageBreak/>
        <w:t>Tekniset tiedot</w:t>
      </w:r>
      <w:bookmarkEnd w:id="1"/>
    </w:p>
    <w:p w:rsidR="008B3B56" w:rsidRDefault="008B3B56" w:rsidP="008B3B56">
      <w:pPr>
        <w:pStyle w:val="Leipteksti"/>
      </w:pPr>
      <w:proofErr w:type="spellStart"/>
      <w:r>
        <w:t>ImageTagger</w:t>
      </w:r>
      <w:proofErr w:type="spellEnd"/>
      <w:r>
        <w:t xml:space="preserve"> </w:t>
      </w:r>
      <w:proofErr w:type="gramStart"/>
      <w:r>
        <w:t>käyttää .</w:t>
      </w:r>
      <w:proofErr w:type="gramEnd"/>
      <w:r>
        <w:t xml:space="preserve">NET </w:t>
      </w:r>
      <w:proofErr w:type="spellStart"/>
      <w:r>
        <w:t>Framework:n</w:t>
      </w:r>
      <w:proofErr w:type="spellEnd"/>
      <w:r>
        <w:t xml:space="preserve"> versiota 4.5.2, muilta osin ohjel</w:t>
      </w:r>
      <w:r>
        <w:t xml:space="preserve">ma ei vaadi mitään ylimääräistä </w:t>
      </w:r>
      <w:r>
        <w:t>ohjelman käytön edellytyksenä.</w:t>
      </w:r>
      <w:r w:rsidR="00D1061C">
        <w:t xml:space="preserve"> Se käyttää kolmannen osapuolen Windows API </w:t>
      </w:r>
      <w:proofErr w:type="spellStart"/>
      <w:r w:rsidR="00D1061C">
        <w:t>Code</w:t>
      </w:r>
      <w:proofErr w:type="spellEnd"/>
      <w:r w:rsidR="00D1061C">
        <w:t xml:space="preserve"> Pack </w:t>
      </w:r>
      <w:proofErr w:type="gramStart"/>
      <w:r w:rsidR="00D1061C">
        <w:t>–kirjastoa</w:t>
      </w:r>
      <w:proofErr w:type="gramEnd"/>
      <w:r w:rsidR="00D1061C">
        <w:t>, joka tulee ohjelmassa mukana.</w:t>
      </w:r>
    </w:p>
    <w:p w:rsidR="008B3B56" w:rsidRDefault="00833AE9" w:rsidP="008B3B56">
      <w:pPr>
        <w:pStyle w:val="Otsikko1"/>
      </w:pPr>
      <w:bookmarkStart w:id="2" w:name="_Toc448874106"/>
      <w:r>
        <w:t>Ominaisuudet</w:t>
      </w:r>
      <w:bookmarkEnd w:id="2"/>
    </w:p>
    <w:p w:rsidR="008B3B56" w:rsidRDefault="008B3B56" w:rsidP="008B3B56">
      <w:pPr>
        <w:pStyle w:val="Leipteksti"/>
      </w:pPr>
      <w:proofErr w:type="spellStart"/>
      <w:r>
        <w:t>ImageTagger</w:t>
      </w:r>
      <w:r w:rsidR="00FA1155">
        <w:t>:lla</w:t>
      </w:r>
      <w:proofErr w:type="spellEnd"/>
      <w:r w:rsidR="00FA1155">
        <w:t xml:space="preserve"> voidaan selata,</w:t>
      </w:r>
      <w:r>
        <w:t xml:space="preserve"> lisätä</w:t>
      </w:r>
      <w:r w:rsidR="00FA1155">
        <w:t xml:space="preserve"> ja poistaa tiedostotunnisteita(</w:t>
      </w:r>
      <w:proofErr w:type="spellStart"/>
      <w:r w:rsidR="00FA1155">
        <w:t>tageja</w:t>
      </w:r>
      <w:proofErr w:type="spellEnd"/>
      <w:r w:rsidR="00FA1155">
        <w:t>) JPEG-tyyppisiin kuviin</w:t>
      </w:r>
      <w:r>
        <w:t xml:space="preserve"> </w:t>
      </w:r>
      <w:r w:rsidR="00FA1155">
        <w:t>valitusta kansiosta.</w:t>
      </w:r>
    </w:p>
    <w:p w:rsidR="00FA1155" w:rsidRDefault="00FA1155" w:rsidP="00833AE9">
      <w:pPr>
        <w:pStyle w:val="Otsikko2"/>
      </w:pPr>
      <w:bookmarkStart w:id="3" w:name="_Toc448874107"/>
      <w:proofErr w:type="gramStart"/>
      <w:r>
        <w:t>Toteutetut toiminnalliset vaatimukset</w:t>
      </w:r>
      <w:bookmarkEnd w:id="3"/>
      <w:proofErr w:type="gramEnd"/>
    </w:p>
    <w:p w:rsidR="00FA1155" w:rsidRPr="0097485A" w:rsidRDefault="00FA1155" w:rsidP="00FA1155">
      <w:pPr>
        <w:pStyle w:val="Merkittyluettelo"/>
      </w:pPr>
      <w:r>
        <w:t>Käyttäjä voi valita kohdekansion, joka säilyy seuraavia käyttökertoja varten</w:t>
      </w:r>
    </w:p>
    <w:p w:rsidR="00FA1155" w:rsidRDefault="00FA1155" w:rsidP="00FA1155">
      <w:pPr>
        <w:pStyle w:val="Merkittyluettelo"/>
      </w:pPr>
      <w:r>
        <w:t>Käyttäjä saa listan kansiossa olevista kuvista</w:t>
      </w:r>
    </w:p>
    <w:p w:rsidR="00FA1155" w:rsidRDefault="00FA1155" w:rsidP="00FA1155">
      <w:pPr>
        <w:pStyle w:val="Merkittyluettelo"/>
      </w:pPr>
      <w:r>
        <w:t>Käyttäjä voi erottaa listasta kuvat, joilla ei ole tunnisteita</w:t>
      </w:r>
    </w:p>
    <w:p w:rsidR="00FA1155" w:rsidRDefault="00FA1155" w:rsidP="00FA1155">
      <w:pPr>
        <w:pStyle w:val="Merkittyluettelo"/>
      </w:pPr>
      <w:r>
        <w:t>Käyttäjä voi nähdä valitun kuvatiedoston sisällön</w:t>
      </w:r>
    </w:p>
    <w:p w:rsidR="00FA1155" w:rsidRDefault="00FA1155" w:rsidP="00FA1155">
      <w:pPr>
        <w:pStyle w:val="Merkittyluettelo"/>
      </w:pPr>
      <w:r>
        <w:t>Käyttäjä voi antaa valitulle kuvalle tunnisteita</w:t>
      </w:r>
    </w:p>
    <w:p w:rsidR="00FA1155" w:rsidRDefault="00FA1155" w:rsidP="00FA1155">
      <w:pPr>
        <w:pStyle w:val="Merkittyluettelo"/>
      </w:pPr>
      <w:r>
        <w:t>Käyttäjä voi selata listaa, jossa kuvan tunnisteet, ja poistaa niitä yksitellen</w:t>
      </w:r>
    </w:p>
    <w:p w:rsidR="00FA1155" w:rsidRDefault="00FA1155" w:rsidP="00FA1155">
      <w:pPr>
        <w:pStyle w:val="Merkittyluettelo"/>
      </w:pPr>
      <w:r>
        <w:t>Käyttäjä voi selata kuvia, joilla on valittu tunniste</w:t>
      </w:r>
    </w:p>
    <w:p w:rsidR="00FA1155" w:rsidRDefault="00FA1155" w:rsidP="00833AE9">
      <w:pPr>
        <w:pStyle w:val="Otsikko2"/>
      </w:pPr>
      <w:bookmarkStart w:id="4" w:name="_Toc448874108"/>
      <w:proofErr w:type="gramStart"/>
      <w:r>
        <w:t>Toteuttamatta jääneet toiminnalliset vaatimukset</w:t>
      </w:r>
      <w:bookmarkEnd w:id="4"/>
      <w:proofErr w:type="gramEnd"/>
    </w:p>
    <w:p w:rsidR="00FA1155" w:rsidRDefault="00FA1155" w:rsidP="00FA1155">
      <w:pPr>
        <w:pStyle w:val="Merkittyluettelo"/>
      </w:pPr>
      <w:r>
        <w:t>Käyttäjä voi muuttaa kuvan formaatin tunnisteita tukevaksi (</w:t>
      </w:r>
      <w:proofErr w:type="gramStart"/>
      <w:r>
        <w:t>esim. .</w:t>
      </w:r>
      <w:proofErr w:type="spellStart"/>
      <w:proofErr w:type="gramEnd"/>
      <w:r>
        <w:t>bmp</w:t>
      </w:r>
      <w:proofErr w:type="spellEnd"/>
      <w:r>
        <w:t xml:space="preserve"> -&gt; .jpg)</w:t>
      </w:r>
    </w:p>
    <w:p w:rsidR="00FA1155" w:rsidRDefault="00FA1155" w:rsidP="00FA1155">
      <w:pPr>
        <w:pStyle w:val="Merkittyluettelo"/>
      </w:pPr>
      <w:r>
        <w:t>Käyttäjä voi valita useita kohdekansioita jotka tallentuvat</w:t>
      </w:r>
    </w:p>
    <w:p w:rsidR="006A5B5A" w:rsidRDefault="00310198" w:rsidP="00310198">
      <w:pPr>
        <w:pStyle w:val="Otsikko1"/>
      </w:pPr>
      <w:bookmarkStart w:id="5" w:name="_Toc448874109"/>
      <w:r>
        <w:lastRenderedPageBreak/>
        <w:t>Käyt</w:t>
      </w:r>
      <w:r w:rsidR="00833AE9">
        <w:t>tö</w:t>
      </w:r>
      <w:bookmarkEnd w:id="5"/>
    </w:p>
    <w:p w:rsidR="00310198" w:rsidRDefault="006A5B5A" w:rsidP="00310198">
      <w:pPr>
        <w:pStyle w:val="Leipteksti"/>
      </w:pPr>
      <w:r>
        <w:rPr>
          <w:noProof/>
          <w:lang w:eastAsia="fi-FI"/>
        </w:rPr>
        <w:drawing>
          <wp:inline distT="0" distB="0" distL="0" distR="0" wp14:anchorId="06A115C0" wp14:editId="3351BA75">
            <wp:extent cx="5292090" cy="3536950"/>
            <wp:effectExtent l="0" t="0" r="3810" b="635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5A" w:rsidRDefault="006A5B5A" w:rsidP="006A5B5A">
      <w:pPr>
        <w:pStyle w:val="Numeroituluettelo"/>
      </w:pPr>
      <w:r>
        <w:t xml:space="preserve">Select </w:t>
      </w:r>
      <w:proofErr w:type="spellStart"/>
      <w:r>
        <w:t>folder</w:t>
      </w:r>
      <w:proofErr w:type="spellEnd"/>
      <w:r>
        <w:t xml:space="preserve"> </w:t>
      </w:r>
      <w:proofErr w:type="gramStart"/>
      <w:r>
        <w:t>–painikkeella</w:t>
      </w:r>
      <w:proofErr w:type="gramEnd"/>
      <w:r>
        <w:t xml:space="preserve"> valitaan haluttu kansio (huom. valintadialogi ei näytä kansiossa olevia kuvia)</w:t>
      </w:r>
    </w:p>
    <w:p w:rsidR="006A5B5A" w:rsidRDefault="006A5B5A" w:rsidP="006A5B5A">
      <w:pPr>
        <w:pStyle w:val="Numeroituluettelo"/>
      </w:pPr>
      <w:r>
        <w:t xml:space="preserve">Painikkeen </w:t>
      </w:r>
      <w:proofErr w:type="spellStart"/>
      <w:r>
        <w:t>allaolevasta</w:t>
      </w:r>
      <w:proofErr w:type="spellEnd"/>
      <w:r>
        <w:t xml:space="preserve"> </w:t>
      </w:r>
      <w:proofErr w:type="spellStart"/>
      <w:r>
        <w:t>dropdown</w:t>
      </w:r>
      <w:proofErr w:type="spellEnd"/>
      <w:r>
        <w:t xml:space="preserve">-valikosta voidaan valita näytettäväksi joko kaikki kansion kuvat, vain ne joilla ei ole yhtään </w:t>
      </w:r>
      <w:proofErr w:type="spellStart"/>
      <w:r>
        <w:t>olemassaolevia</w:t>
      </w:r>
      <w:proofErr w:type="spellEnd"/>
      <w:r>
        <w:t xml:space="preserve"> tunnisteita, tai ne joilla on tunniste, josta löytyy valikon alapuolella olevaan tekstikenttään kirjoitettu teksti.</w:t>
      </w:r>
    </w:p>
    <w:p w:rsidR="00D1061C" w:rsidRDefault="00D1061C" w:rsidP="006A5B5A">
      <w:pPr>
        <w:pStyle w:val="Numeroituluettelo"/>
      </w:pPr>
      <w:r>
        <w:t>Kansion latauksen jälkeen ilmestyvästä listasta voidaan valita haluttu kuva.</w:t>
      </w:r>
    </w:p>
    <w:p w:rsidR="00D1061C" w:rsidRDefault="00D1061C" w:rsidP="006A5B5A">
      <w:pPr>
        <w:pStyle w:val="Numeroituluettelo"/>
      </w:pPr>
      <w:r>
        <w:t xml:space="preserve">Valitulle kuvalle ilmestyy lista sen sisältämistä tunnisteista, jos niitä on. Tästä listasta voidaan poistaa tunnisteita klikkaamalla tunnistetta ja sitten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gramStart"/>
      <w:r>
        <w:t>–painiketta</w:t>
      </w:r>
      <w:proofErr w:type="gramEnd"/>
      <w:r>
        <w:t xml:space="preserve">, tai lisätä niitä kirjoittamalla haluttu tunniste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–painikkeen yläpuolella olevaan tekstikenttään ja painamalla sitten painiketta.</w:t>
      </w:r>
    </w:p>
    <w:p w:rsidR="00D1061C" w:rsidRDefault="00D1061C" w:rsidP="006A5B5A">
      <w:pPr>
        <w:pStyle w:val="Numeroituluettelo"/>
      </w:pPr>
      <w:r>
        <w:t xml:space="preserve">Kuvan tunnistelistan ollessa halutun muotoinen, ne voidaan tallentaa painamalla </w:t>
      </w:r>
      <w:proofErr w:type="spellStart"/>
      <w:r>
        <w:t>Save</w:t>
      </w:r>
      <w:proofErr w:type="spellEnd"/>
      <w:r>
        <w:t>-painiketta.</w:t>
      </w:r>
    </w:p>
    <w:p w:rsidR="00D1061C" w:rsidRDefault="00833AE9" w:rsidP="00833AE9">
      <w:pPr>
        <w:pStyle w:val="Otsikko1"/>
      </w:pPr>
      <w:bookmarkStart w:id="6" w:name="_Toc448874110"/>
      <w:r>
        <w:t>Ongelmat ja jatkokehitys</w:t>
      </w:r>
      <w:bookmarkEnd w:id="6"/>
    </w:p>
    <w:p w:rsidR="00833AE9" w:rsidRDefault="00833AE9" w:rsidP="00833AE9">
      <w:pPr>
        <w:pStyle w:val="Leipteksti"/>
      </w:pPr>
      <w:r>
        <w:t xml:space="preserve">Ohjelman </w:t>
      </w:r>
      <w:r w:rsidR="00D577B1">
        <w:t>testauksen aikana ei havaittu mitään virhetilanteita, joita ei käsitelty.</w:t>
      </w:r>
    </w:p>
    <w:p w:rsidR="00D577B1" w:rsidRDefault="00D577B1" w:rsidP="00833AE9">
      <w:pPr>
        <w:pStyle w:val="Leipteksti"/>
      </w:pPr>
      <w:r>
        <w:t>Ohjelmalle erilaisia jatkokehitysmahdollisuuksia ovat muun muassa kuvien muuttaminen tunnisteita tukevaan tiedostomuotoon, usean yhtäaikaisen kuvakansion tuki sekä usein käytettyjen tunnisteiden pikavalikko.</w:t>
      </w:r>
    </w:p>
    <w:p w:rsidR="00D577B1" w:rsidRDefault="00D577B1" w:rsidP="00D577B1">
      <w:pPr>
        <w:pStyle w:val="Otsikko1"/>
      </w:pPr>
      <w:bookmarkStart w:id="7" w:name="_Toc448874111"/>
      <w:r>
        <w:lastRenderedPageBreak/>
        <w:t>Toteutusaika</w:t>
      </w:r>
      <w:bookmarkEnd w:id="7"/>
    </w:p>
    <w:p w:rsidR="00D577B1" w:rsidRDefault="00D577B1" w:rsidP="00D577B1">
      <w:pPr>
        <w:pStyle w:val="Merkittyluettelo"/>
      </w:pPr>
      <w:r>
        <w:t>Toteutusteknologian selvitys, 4 h</w:t>
      </w:r>
    </w:p>
    <w:p w:rsidR="00D577B1" w:rsidRDefault="00D577B1" w:rsidP="00D577B1">
      <w:pPr>
        <w:pStyle w:val="Merkittyluettelo"/>
      </w:pPr>
      <w:r>
        <w:t>Peruslogiikan ohjelmointi, 7 h</w:t>
      </w:r>
    </w:p>
    <w:p w:rsidR="00D577B1" w:rsidRDefault="00D577B1" w:rsidP="00D577B1">
      <w:pPr>
        <w:pStyle w:val="Merkittyluettelo"/>
      </w:pPr>
      <w:r>
        <w:t>Peruskäyttöliittymä, 3 h</w:t>
      </w:r>
    </w:p>
    <w:p w:rsidR="00D577B1" w:rsidRDefault="00D577B1" w:rsidP="00D577B1">
      <w:pPr>
        <w:pStyle w:val="Merkittyluettelo"/>
      </w:pPr>
      <w:r>
        <w:t>Lisäominaisuudet ja niiden käyttöliittymä, 6 h</w:t>
      </w:r>
    </w:p>
    <w:p w:rsidR="00D577B1" w:rsidRDefault="00D577B1" w:rsidP="00D577B1">
      <w:pPr>
        <w:pStyle w:val="Merkittyluettelo"/>
      </w:pPr>
      <w:r>
        <w:t xml:space="preserve">Testaus ja </w:t>
      </w:r>
      <w:proofErr w:type="spellStart"/>
      <w:r>
        <w:t>bugien</w:t>
      </w:r>
      <w:proofErr w:type="spellEnd"/>
      <w:r>
        <w:t xml:space="preserve"> korjaus, 6 h</w:t>
      </w:r>
    </w:p>
    <w:p w:rsidR="00D577B1" w:rsidRDefault="00D577B1" w:rsidP="00D577B1">
      <w:pPr>
        <w:pStyle w:val="Otsikko1"/>
      </w:pPr>
      <w:bookmarkStart w:id="8" w:name="_Toc448874112"/>
      <w:r>
        <w:t>Analyysi</w:t>
      </w:r>
      <w:bookmarkEnd w:id="8"/>
    </w:p>
    <w:p w:rsidR="00D577B1" w:rsidRDefault="00D577B1" w:rsidP="00D577B1">
      <w:pPr>
        <w:pStyle w:val="Otsikko2"/>
      </w:pPr>
      <w:bookmarkStart w:id="9" w:name="_Toc448874113"/>
      <w:proofErr w:type="gramStart"/>
      <w:r>
        <w:t>Mitä opittu</w:t>
      </w:r>
      <w:bookmarkEnd w:id="9"/>
      <w:proofErr w:type="gramEnd"/>
    </w:p>
    <w:p w:rsidR="00EF61C2" w:rsidRPr="00EF61C2" w:rsidRDefault="00EF61C2" w:rsidP="00EF61C2">
      <w:pPr>
        <w:pStyle w:val="Leipteksti"/>
      </w:pPr>
      <w:r>
        <w:t>Erityisesti:</w:t>
      </w:r>
    </w:p>
    <w:p w:rsidR="00D577B1" w:rsidRDefault="00EF61C2" w:rsidP="00D577B1">
      <w:pPr>
        <w:pStyle w:val="Merkittyluettelo"/>
      </w:pPr>
      <w:r>
        <w:t xml:space="preserve">WPF-kontrollien käyttöä, </w:t>
      </w:r>
      <w:proofErr w:type="spellStart"/>
      <w:r>
        <w:t>b</w:t>
      </w:r>
      <w:r w:rsidR="00D577B1">
        <w:t>indausta</w:t>
      </w:r>
      <w:proofErr w:type="spellEnd"/>
      <w:r w:rsidR="00D577B1">
        <w:t xml:space="preserve"> ja </w:t>
      </w:r>
      <w:proofErr w:type="spellStart"/>
      <w:r w:rsidR="00D577B1">
        <w:t>filtteröintiä</w:t>
      </w:r>
      <w:proofErr w:type="spellEnd"/>
    </w:p>
    <w:p w:rsidR="00EF61C2" w:rsidRDefault="00EF61C2" w:rsidP="00D577B1">
      <w:pPr>
        <w:pStyle w:val="Merkittyluettelo"/>
      </w:pPr>
      <w:r>
        <w:t>Tiedostonkäsittelyä</w:t>
      </w:r>
    </w:p>
    <w:p w:rsidR="00EF61C2" w:rsidRDefault="00EF61C2" w:rsidP="00D577B1">
      <w:pPr>
        <w:pStyle w:val="Merkittyluettelo"/>
      </w:pPr>
      <w:r>
        <w:t>Ulkoisen kirjaston käyttöä</w:t>
      </w:r>
    </w:p>
    <w:p w:rsidR="00EF61C2" w:rsidRDefault="00EF61C2" w:rsidP="00D577B1">
      <w:pPr>
        <w:pStyle w:val="Merkittyluettelo"/>
      </w:pPr>
      <w:proofErr w:type="spellStart"/>
      <w:r>
        <w:t>Debuggausta</w:t>
      </w:r>
      <w:proofErr w:type="spellEnd"/>
    </w:p>
    <w:p w:rsidR="00EF61C2" w:rsidRDefault="00EF61C2" w:rsidP="00EF61C2">
      <w:pPr>
        <w:pStyle w:val="Otsikko2"/>
      </w:pPr>
      <w:bookmarkStart w:id="10" w:name="_Toc448874114"/>
      <w:r>
        <w:t>Haasteita</w:t>
      </w:r>
      <w:bookmarkEnd w:id="10"/>
    </w:p>
    <w:p w:rsidR="00EF61C2" w:rsidRDefault="00EF61C2" w:rsidP="00EF61C2">
      <w:pPr>
        <w:pStyle w:val="Leipteksti"/>
      </w:pPr>
      <w:r>
        <w:t xml:space="preserve">Ensimmäinen huomattava ongelma oli, kuinka kuvien lataamisen jälkeen näiden tunnisteita ei voitu enää tallentaa. </w:t>
      </w:r>
      <w:proofErr w:type="spellStart"/>
      <w:r>
        <w:t>Debuggauksen</w:t>
      </w:r>
      <w:proofErr w:type="spellEnd"/>
      <w:r>
        <w:t xml:space="preserve"> ja tutkimisen jälkeen kuvanlataus saatiin koodattua tavalla, joka vapautti kuvan muuhun käyttöön sen lataamisen jälkeen.</w:t>
      </w:r>
    </w:p>
    <w:p w:rsidR="00842B68" w:rsidRDefault="00EF61C2" w:rsidP="00EF61C2">
      <w:pPr>
        <w:pStyle w:val="Leipteksti"/>
      </w:pPr>
      <w:r>
        <w:t xml:space="preserve">Muut ongelmat painottuivat WPF-puolelle ja </w:t>
      </w:r>
      <w:proofErr w:type="spellStart"/>
      <w:r>
        <w:t>bindaukseen</w:t>
      </w:r>
      <w:proofErr w:type="spellEnd"/>
      <w:r>
        <w:t xml:space="preserve">, esimerkiksi siihen miten </w:t>
      </w:r>
      <w:proofErr w:type="spellStart"/>
      <w:r>
        <w:t>CollectionViewSourcen</w:t>
      </w:r>
      <w:proofErr w:type="spellEnd"/>
      <w:r>
        <w:t xml:space="preserve"> kautta käytetty filtteri muuttaa </w:t>
      </w:r>
      <w:proofErr w:type="spellStart"/>
      <w:r>
        <w:t>ListBox:n</w:t>
      </w:r>
      <w:proofErr w:type="spellEnd"/>
      <w:r>
        <w:t xml:space="preserve"> </w:t>
      </w:r>
      <w:proofErr w:type="spellStart"/>
      <w:r>
        <w:t>item:ien</w:t>
      </w:r>
      <w:proofErr w:type="spellEnd"/>
      <w:r>
        <w:t xml:space="preserve"> in</w:t>
      </w:r>
      <w:r w:rsidR="00842B68">
        <w:t xml:space="preserve">deksejä suhteessa koko alkuperäiseen </w:t>
      </w:r>
      <w:proofErr w:type="spellStart"/>
      <w:r w:rsidR="00842B68">
        <w:t>collectioniin</w:t>
      </w:r>
      <w:proofErr w:type="spellEnd"/>
      <w:r w:rsidR="00842B68">
        <w:t>.</w:t>
      </w:r>
    </w:p>
    <w:p w:rsidR="00842B68" w:rsidRDefault="00842B68" w:rsidP="00842B68">
      <w:pPr>
        <w:pStyle w:val="Otsikko1"/>
      </w:pPr>
      <w:bookmarkStart w:id="11" w:name="_Toc448874115"/>
      <w:r>
        <w:t>Piste-ehdotus</w:t>
      </w:r>
      <w:bookmarkEnd w:id="11"/>
    </w:p>
    <w:p w:rsidR="00842B68" w:rsidRDefault="00842B68" w:rsidP="00842B68">
      <w:pPr>
        <w:pStyle w:val="Leipteksti"/>
      </w:pPr>
      <w:r>
        <w:t>20/30 p</w:t>
      </w:r>
    </w:p>
    <w:p w:rsidR="00842B68" w:rsidRPr="00842B68" w:rsidRDefault="00842B68" w:rsidP="00842B68">
      <w:pPr>
        <w:pStyle w:val="Leipteksti"/>
      </w:pPr>
      <w:r>
        <w:t xml:space="preserve">Ohjelma voisi olla laajempi, mutta sen </w:t>
      </w:r>
      <w:proofErr w:type="spellStart"/>
      <w:r>
        <w:t>koodamisessa</w:t>
      </w:r>
      <w:proofErr w:type="spellEnd"/>
      <w:r>
        <w:t xml:space="preserve"> ja erilaisten ongelmien selvittelyssä tuli kuitenkin opittua suhteellisen monipuolisesti C#-ohjelmoinnista.</w:t>
      </w:r>
    </w:p>
    <w:sectPr w:rsidR="00842B68" w:rsidRPr="00842B68" w:rsidSect="005E58C4">
      <w:headerReference w:type="default" r:id="rId12"/>
      <w:footerReference w:type="default" r:id="rId13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FF0" w:rsidRDefault="00B00FF0" w:rsidP="005E58C4">
      <w:pPr>
        <w:spacing w:after="0" w:line="240" w:lineRule="auto"/>
      </w:pPr>
      <w:r>
        <w:separator/>
      </w:r>
    </w:p>
  </w:endnote>
  <w:endnote w:type="continuationSeparator" w:id="0">
    <w:p w:rsidR="00B00FF0" w:rsidRDefault="00B00FF0" w:rsidP="005E5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8C4" w:rsidRDefault="005E58C4">
    <w:pPr>
      <w:pStyle w:val="Alatunniste"/>
    </w:pPr>
    <w:r>
      <w:tab/>
    </w:r>
    <w:r>
      <w:rPr>
        <w:noProof/>
        <w:lang w:eastAsia="fi-FI"/>
      </w:rPr>
      <w:drawing>
        <wp:inline distT="0" distB="0" distL="0" distR="0">
          <wp:extent cx="3470400" cy="716400"/>
          <wp:effectExtent l="0" t="0" r="0" b="7620"/>
          <wp:docPr id="2" name="Picture 2" descr="http://batman.jamk.fi/~varpe/ictvalmiudet/2014/jamkinmalli/jamk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atman.jamk.fi/~varpe/ictvalmiudet/2014/jamkinmalli/jamk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0400" cy="71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F4" w:rsidRDefault="00FA0AF4">
    <w:pPr>
      <w:pStyle w:val="Alatunniste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FF0" w:rsidRDefault="00B00FF0" w:rsidP="005E58C4">
      <w:pPr>
        <w:spacing w:after="0" w:line="240" w:lineRule="auto"/>
      </w:pPr>
      <w:r>
        <w:separator/>
      </w:r>
    </w:p>
  </w:footnote>
  <w:footnote w:type="continuationSeparator" w:id="0">
    <w:p w:rsidR="00B00FF0" w:rsidRDefault="00B00FF0" w:rsidP="005E5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8C4" w:rsidRDefault="005E58C4" w:rsidP="005E58C4">
    <w:pPr>
      <w:pStyle w:val="Yltunniste"/>
    </w:pPr>
    <w:r>
      <w:rPr>
        <w:noProof/>
        <w:lang w:eastAsia="fi-FI"/>
      </w:rPr>
      <w:drawing>
        <wp:inline distT="0" distB="0" distL="0" distR="0" wp14:anchorId="6A287142" wp14:editId="2C8DDB27">
          <wp:extent cx="1800000" cy="532800"/>
          <wp:effectExtent l="0" t="0" r="0" b="635"/>
          <wp:docPr id="1" name="Picture 1" descr="http://batman.jamk.fi/~varpe/ictvalmiudet/2014/jamkinmalli/jamkfi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~varpe/ictvalmiudet/2014/jamkinmalli/jamkfi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53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8C4" w:rsidRDefault="005E58C4" w:rsidP="005E58C4">
    <w:pPr>
      <w:pStyle w:val="Yltunniste"/>
    </w:pPr>
    <w:r>
      <w:fldChar w:fldCharType="begin"/>
    </w:r>
    <w:r>
      <w:instrText xml:space="preserve"> PAGE   \* MERGEFORMAT </w:instrText>
    </w:r>
    <w:r>
      <w:fldChar w:fldCharType="separate"/>
    </w:r>
    <w:r w:rsidR="00556AF4">
      <w:rPr>
        <w:noProof/>
      </w:rPr>
      <w:t>4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3D6A0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FEDD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E5A79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B504E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9D6F0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27E91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E4DC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8C14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B62A34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60207A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0E37ADB"/>
    <w:multiLevelType w:val="multilevel"/>
    <w:tmpl w:val="040B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B56"/>
    <w:rsid w:val="00062D85"/>
    <w:rsid w:val="00107C5A"/>
    <w:rsid w:val="00310198"/>
    <w:rsid w:val="00556AF4"/>
    <w:rsid w:val="005E58C4"/>
    <w:rsid w:val="006A5B5A"/>
    <w:rsid w:val="00833AE9"/>
    <w:rsid w:val="00842B68"/>
    <w:rsid w:val="008B3B56"/>
    <w:rsid w:val="00B00FF0"/>
    <w:rsid w:val="00B474B5"/>
    <w:rsid w:val="00D1061C"/>
    <w:rsid w:val="00D577B1"/>
    <w:rsid w:val="00EF61C2"/>
    <w:rsid w:val="00FA0AF4"/>
    <w:rsid w:val="00FA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BFB780-D401-45DA-89C7-23889819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107C5A"/>
    <w:rPr>
      <w:sz w:val="24"/>
    </w:rPr>
  </w:style>
  <w:style w:type="paragraph" w:styleId="Otsikko1">
    <w:name w:val="heading 1"/>
    <w:basedOn w:val="Normaali"/>
    <w:next w:val="Leipteksti"/>
    <w:link w:val="Otsikko1Char"/>
    <w:uiPriority w:val="9"/>
    <w:qFormat/>
    <w:rsid w:val="00107C5A"/>
    <w:pPr>
      <w:keepNext/>
      <w:keepLines/>
      <w:numPr>
        <w:numId w:val="1"/>
      </w:numPr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Otsikko2">
    <w:name w:val="heading 2"/>
    <w:basedOn w:val="Normaali"/>
    <w:next w:val="Leipteksti"/>
    <w:link w:val="Otsikko2Char"/>
    <w:uiPriority w:val="9"/>
    <w:unhideWhenUsed/>
    <w:qFormat/>
    <w:rsid w:val="00107C5A"/>
    <w:pPr>
      <w:keepNext/>
      <w:keepLines/>
      <w:numPr>
        <w:ilvl w:val="1"/>
        <w:numId w:val="1"/>
      </w:numPr>
      <w:spacing w:before="400" w:after="0" w:line="360" w:lineRule="auto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Otsikko3">
    <w:name w:val="heading 3"/>
    <w:basedOn w:val="Normaali"/>
    <w:next w:val="Leipteksti"/>
    <w:link w:val="Otsikko3Char"/>
    <w:uiPriority w:val="9"/>
    <w:unhideWhenUsed/>
    <w:qFormat/>
    <w:rsid w:val="00107C5A"/>
    <w:pPr>
      <w:keepNext/>
      <w:keepLines/>
      <w:numPr>
        <w:ilvl w:val="2"/>
        <w:numId w:val="1"/>
      </w:numPr>
      <w:spacing w:before="400" w:after="0" w:line="360" w:lineRule="auto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107C5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107C5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107C5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107C5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107C5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107C5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107C5A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107C5A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Leipteksti">
    <w:name w:val="Body Text"/>
    <w:basedOn w:val="Normaali"/>
    <w:link w:val="LeiptekstiChar"/>
    <w:uiPriority w:val="99"/>
    <w:semiHidden/>
    <w:unhideWhenUsed/>
    <w:rsid w:val="00107C5A"/>
    <w:pPr>
      <w:spacing w:before="240" w:after="120" w:line="360" w:lineRule="auto"/>
    </w:pPr>
  </w:style>
  <w:style w:type="character" w:customStyle="1" w:styleId="LeiptekstiChar">
    <w:name w:val="Leipäteksti Char"/>
    <w:basedOn w:val="Kappaleenoletusfontti"/>
    <w:link w:val="Leipteksti"/>
    <w:uiPriority w:val="99"/>
    <w:semiHidden/>
    <w:rsid w:val="00107C5A"/>
    <w:rPr>
      <w:sz w:val="24"/>
    </w:rPr>
  </w:style>
  <w:style w:type="character" w:customStyle="1" w:styleId="Otsikko3Char">
    <w:name w:val="Otsikko 3 Char"/>
    <w:basedOn w:val="Kappaleenoletusfontti"/>
    <w:link w:val="Otsikko3"/>
    <w:uiPriority w:val="9"/>
    <w:rsid w:val="00107C5A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107C5A"/>
    <w:pPr>
      <w:spacing w:after="200" w:line="240" w:lineRule="auto"/>
    </w:pPr>
    <w:rPr>
      <w:iCs/>
      <w:color w:val="000000" w:themeColor="text1"/>
      <w:szCs w:val="18"/>
    </w:rPr>
  </w:style>
  <w:style w:type="paragraph" w:styleId="Sisluet1">
    <w:name w:val="toc 1"/>
    <w:basedOn w:val="Normaali"/>
    <w:next w:val="Normaali"/>
    <w:autoRedefine/>
    <w:uiPriority w:val="39"/>
    <w:unhideWhenUsed/>
    <w:rsid w:val="00107C5A"/>
    <w:pPr>
      <w:spacing w:before="240" w:after="0" w:line="360" w:lineRule="auto"/>
    </w:pPr>
    <w:rPr>
      <w:b/>
    </w:rPr>
  </w:style>
  <w:style w:type="paragraph" w:styleId="Sisluet2">
    <w:name w:val="toc 2"/>
    <w:basedOn w:val="Normaali"/>
    <w:next w:val="Normaali"/>
    <w:autoRedefine/>
    <w:uiPriority w:val="39"/>
    <w:unhideWhenUsed/>
    <w:rsid w:val="00107C5A"/>
    <w:pPr>
      <w:spacing w:after="0" w:line="360" w:lineRule="auto"/>
      <w:ind w:left="238"/>
    </w:pPr>
  </w:style>
  <w:style w:type="paragraph" w:styleId="Sisluet3">
    <w:name w:val="toc 3"/>
    <w:basedOn w:val="Normaali"/>
    <w:next w:val="Normaali"/>
    <w:autoRedefine/>
    <w:uiPriority w:val="39"/>
    <w:unhideWhenUsed/>
    <w:rsid w:val="00107C5A"/>
    <w:pPr>
      <w:spacing w:after="0" w:line="360" w:lineRule="auto"/>
      <w:ind w:left="482"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107C5A"/>
    <w:pPr>
      <w:numPr>
        <w:numId w:val="0"/>
      </w:numPr>
      <w:spacing w:before="240" w:line="259" w:lineRule="auto"/>
      <w:outlineLvl w:val="9"/>
    </w:pPr>
  </w:style>
  <w:style w:type="paragraph" w:styleId="Yltunniste">
    <w:name w:val="header"/>
    <w:basedOn w:val="Normaali"/>
    <w:link w:val="YltunnisteChar"/>
    <w:uiPriority w:val="99"/>
    <w:unhideWhenUsed/>
    <w:rsid w:val="00107C5A"/>
    <w:pPr>
      <w:tabs>
        <w:tab w:val="center" w:pos="4513"/>
        <w:tab w:val="right" w:pos="9026"/>
      </w:tabs>
      <w:spacing w:after="0" w:line="240" w:lineRule="auto"/>
      <w:jc w:val="right"/>
    </w:pPr>
  </w:style>
  <w:style w:type="character" w:customStyle="1" w:styleId="YltunnisteChar">
    <w:name w:val="Ylätunniste Char"/>
    <w:basedOn w:val="Kappaleenoletusfontti"/>
    <w:link w:val="Yltunniste"/>
    <w:uiPriority w:val="99"/>
    <w:rsid w:val="00107C5A"/>
    <w:rPr>
      <w:sz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107C5A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107C5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107C5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107C5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07C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07C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Leipteksti"/>
    <w:qFormat/>
    <w:rsid w:val="00107C5A"/>
    <w:pPr>
      <w:keepNext/>
      <w:spacing w:line="240" w:lineRule="auto"/>
    </w:pPr>
  </w:style>
  <w:style w:type="paragraph" w:customStyle="1" w:styleId="Kappaleotsikko">
    <w:name w:val="Kappaleotsikko"/>
    <w:basedOn w:val="Leipteksti"/>
    <w:qFormat/>
    <w:rsid w:val="00107C5A"/>
    <w:pPr>
      <w:keepNext/>
    </w:pPr>
    <w:rPr>
      <w:b/>
    </w:rPr>
  </w:style>
  <w:style w:type="paragraph" w:customStyle="1" w:styleId="NumeroimatonHeading1">
    <w:name w:val="NumeroimatonHeading1"/>
    <w:basedOn w:val="Otsikko1"/>
    <w:qFormat/>
    <w:rsid w:val="00107C5A"/>
    <w:pPr>
      <w:numPr>
        <w:numId w:val="0"/>
      </w:numPr>
    </w:pPr>
  </w:style>
  <w:style w:type="paragraph" w:customStyle="1" w:styleId="Lainaus1">
    <w:name w:val="Lainaus1"/>
    <w:basedOn w:val="Leipteksti"/>
    <w:qFormat/>
    <w:rsid w:val="00107C5A"/>
    <w:pPr>
      <w:spacing w:line="240" w:lineRule="auto"/>
      <w:ind w:left="1304"/>
    </w:pPr>
    <w:rPr>
      <w:i/>
    </w:rPr>
  </w:style>
  <w:style w:type="paragraph" w:customStyle="1" w:styleId="Lhdeluettelo1">
    <w:name w:val="Lähdeluettelo1"/>
    <w:basedOn w:val="Leipteksti"/>
    <w:qFormat/>
    <w:rsid w:val="00107C5A"/>
    <w:pPr>
      <w:spacing w:line="240" w:lineRule="auto"/>
    </w:pPr>
  </w:style>
  <w:style w:type="paragraph" w:styleId="Alatunniste">
    <w:name w:val="footer"/>
    <w:basedOn w:val="Normaali"/>
    <w:link w:val="AlatunnisteChar"/>
    <w:uiPriority w:val="99"/>
    <w:unhideWhenUsed/>
    <w:rsid w:val="005E5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5E58C4"/>
    <w:rPr>
      <w:sz w:val="24"/>
    </w:rPr>
  </w:style>
  <w:style w:type="paragraph" w:customStyle="1" w:styleId="KansiLehti">
    <w:name w:val="KansiLehti"/>
    <w:rsid w:val="005E58C4"/>
    <w:pPr>
      <w:spacing w:after="0" w:line="240" w:lineRule="auto"/>
      <w:jc w:val="center"/>
    </w:pPr>
    <w:rPr>
      <w:rFonts w:ascii="Calibri" w:eastAsia="Times New Roman" w:hAnsi="Calibri" w:cs="Arial"/>
      <w:sz w:val="24"/>
      <w:szCs w:val="24"/>
      <w:lang w:eastAsia="fi-FI"/>
    </w:rPr>
  </w:style>
  <w:style w:type="paragraph" w:customStyle="1" w:styleId="Calibri26">
    <w:name w:val="Calibri 26"/>
    <w:link w:val="Calibri26Char"/>
    <w:qFormat/>
    <w:rsid w:val="005E58C4"/>
    <w:pPr>
      <w:spacing w:after="0" w:line="240" w:lineRule="auto"/>
    </w:pPr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5E58C4"/>
    <w:pPr>
      <w:spacing w:after="0" w:line="240" w:lineRule="auto"/>
    </w:pPr>
    <w:rPr>
      <w:rFonts w:ascii="Calibri" w:eastAsia="Times New Roman" w:hAnsi="Calibri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5E58C4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5E58C4"/>
    <w:pPr>
      <w:spacing w:after="0" w:line="240" w:lineRule="auto"/>
    </w:pPr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5E58C4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5E58C4"/>
    <w:pPr>
      <w:spacing w:after="0" w:line="240" w:lineRule="auto"/>
    </w:pPr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5E58C4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5E58C4"/>
    <w:pPr>
      <w:spacing w:after="0" w:line="240" w:lineRule="auto"/>
    </w:pPr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5E58C4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5E58C4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styleId="Luettelo">
    <w:name w:val="List"/>
    <w:basedOn w:val="Normaali"/>
    <w:uiPriority w:val="99"/>
    <w:unhideWhenUsed/>
    <w:rsid w:val="00FA1155"/>
    <w:pPr>
      <w:ind w:left="283" w:hanging="283"/>
      <w:contextualSpacing/>
    </w:pPr>
  </w:style>
  <w:style w:type="paragraph" w:styleId="Merkittyluettelo">
    <w:name w:val="List Bullet"/>
    <w:basedOn w:val="Normaali"/>
    <w:uiPriority w:val="99"/>
    <w:unhideWhenUsed/>
    <w:rsid w:val="00FA1155"/>
    <w:pPr>
      <w:numPr>
        <w:numId w:val="2"/>
      </w:numPr>
      <w:contextualSpacing/>
    </w:pPr>
  </w:style>
  <w:style w:type="paragraph" w:styleId="Numeroituluettelo">
    <w:name w:val="List Number"/>
    <w:basedOn w:val="Normaali"/>
    <w:uiPriority w:val="99"/>
    <w:unhideWhenUsed/>
    <w:rsid w:val="006A5B5A"/>
    <w:pPr>
      <w:numPr>
        <w:numId w:val="7"/>
      </w:numPr>
      <w:contextualSpacing/>
    </w:pPr>
  </w:style>
  <w:style w:type="character" w:styleId="Hyperlinkki">
    <w:name w:val="Hyperlink"/>
    <w:basedOn w:val="Kappaleenoletusfontti"/>
    <w:uiPriority w:val="99"/>
    <w:unhideWhenUsed/>
    <w:rsid w:val="00D106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e\Documents\Mukautetut%20Office-mallit\JAMKin_malli_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5C78D-F2BB-4688-940C-3DD57BCB2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JAMKin_malli_2.dotx</Template>
  <TotalTime>98</TotalTime>
  <Pages>5</Pages>
  <Words>480</Words>
  <Characters>3892</Characters>
  <Application>Microsoft Office Word</Application>
  <DocSecurity>0</DocSecurity>
  <Lines>32</Lines>
  <Paragraphs>8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JAMK/ICT</Company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</dc:creator>
  <cp:keywords/>
  <dc:description/>
  <cp:lastModifiedBy>Kone</cp:lastModifiedBy>
  <cp:revision>2</cp:revision>
  <dcterms:created xsi:type="dcterms:W3CDTF">2016-04-19T19:26:00Z</dcterms:created>
  <dcterms:modified xsi:type="dcterms:W3CDTF">2016-04-19T21:06:00Z</dcterms:modified>
</cp:coreProperties>
</file>